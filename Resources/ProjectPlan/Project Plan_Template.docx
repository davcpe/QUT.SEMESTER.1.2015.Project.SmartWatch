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BC" w:rsidRPr="006E7166" w:rsidRDefault="006E7166">
      <w:pPr>
        <w:rPr>
          <w:rFonts w:ascii="Arial" w:hAnsi="Arial" w:cs="Arial"/>
          <w:i/>
          <w:iCs/>
          <w:color w:val="575F6D" w:themeColor="text2"/>
          <w:spacing w:val="5"/>
          <w:sz w:val="24"/>
          <w:szCs w:val="24"/>
        </w:rPr>
      </w:pPr>
      <w:r w:rsidRPr="006E7166">
        <w:rPr>
          <w:rFonts w:ascii="Arial" w:hAnsi="Arial" w:cs="Arial"/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th-TH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62A0008" wp14:editId="74501549">
                <wp:simplePos x="0" y="0"/>
                <wp:positionH relativeFrom="column">
                  <wp:posOffset>4748917</wp:posOffset>
                </wp:positionH>
                <wp:positionV relativeFrom="paragraph">
                  <wp:posOffset>-1248355</wp:posOffset>
                </wp:positionV>
                <wp:extent cx="1844702" cy="10698480"/>
                <wp:effectExtent l="19050" t="0" r="22225" b="26670"/>
                <wp:wrapNone/>
                <wp:docPr id="78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702" cy="10698480"/>
                          <a:chOff x="6022" y="8835"/>
                          <a:chExt cx="2310" cy="16114"/>
                        </a:xfrm>
                      </wpg:grpSpPr>
                      <wps:wsp>
                        <wps:cNvPr id="7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E6D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7" o:spid="_x0000_s1026" style="position:absolute;margin-left:373.95pt;margin-top:-98.3pt;width:145.25pt;height:842.4pt;z-index:251673600;mso-width-relative:margin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">
                <v:rect id="Rectangle 78" o:spid="_x0000_s1027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NqCMUA&#10;AADbAAAADwAAAGRycy9kb3ducmV2LnhtbESPQWsCMRCF74L/IYzgTbMKtnVrFLEVeqiHWsXrsJlu&#10;VjeTJYnutr++EQo9Pt68781brDpbixv5UDlWMBlnIIgLpysuFRw+t6MnECEia6wdk4JvCrBa9nsL&#10;zLVr+YNu+1iKBOGQowITY5NLGQpDFsPYNcTJ+3LeYkzSl1J7bBPc1nKaZQ/SYsWpwWBDG0PFZX+1&#10;6Q1TVK+zn5Px8uV9Nm3NdnLeHZUaDrr1M4hIXfw//ku/aQWPc7hvSQC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2oIxQAAANsAAAAPAAAAAAAAAAAAAAAAAJgCAABkcnMv&#10;ZG93bnJldi54bWxQSwUGAAAAAAQABAD1AAAAigMAAAAA&#10;" fillcolor="#feb686" stroked="f" strokecolor="#bfb675">
                  <v:fill color2="#fe8637 [3204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9" o:spid="_x0000_s1028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6GRcEAAADbAAAADwAAAGRycy9kb3ducmV2LnhtbERPz2vCMBS+D/wfwhO8zdQ5tlIbRYVB&#10;hyedB4+P5tkUm5fSxLbzr18Owo4f3+98M9pG9NT52rGCxTwBQVw6XXOl4Pzz9ZqC8AFZY+OYFPyS&#10;h8168pJjpt3AR+pPoRIxhH2GCkwIbSalLw1Z9HPXEkfu6jqLIcKukrrDIYbbRr4lyYe0WHNsMNjS&#10;3lB5O92tgs/l/bZ9b5vvR3IozPDgI172O6Vm03G7AhFoDP/ip7vQCtK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LoZFwQAAANsAAAAPAAAAAAAAAAAAAAAA&#10;AKECAABkcnMvZG93bnJldi54bWxQSwUGAAAAAAQABAD5AAAAjwMAAAAA&#10;" strokecolor="#feceae" strokeweight="1pt"/>
                <v:shape id="AutoShape 80" o:spid="_x0000_s1029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gcf8MAAADbAAAADwAAAGRycy9kb3ducmV2LnhtbESPQWsCMRSE70L/Q3hCb5q1BZGtUYog&#10;9lAEt2XB22Pz3CzdvKRJXLf/3hQKPQ4z8w2z3o62FwOF2DlWsJgXIIgbpztuFXx+7GcrEDEha+wd&#10;k4IfirDdPEzWWGp34xMNVWpFhnAsUYFJyZdSxsaQxTh3njh7FxcspixDK3XAW4bbXj4VxVJa7Dgv&#10;GPS0M9R8VVer4D3YaA4VP19rPxy/C3+uLvVZqcfp+PoCItGY/sN/7TetYLWA3y/5B8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YHH/DAAAA2wAAAA8AAAAAAAAAAAAA&#10;AAAAoQIAAGRycy9kb3ducmV2LnhtbFBLBQYAAAAABAAEAPkAAACRAwAAAAA=&#10;" strokecolor="#fe8637 [3204]" strokeweight="2.25pt"/>
                <v:shape id="AutoShape 81" o:spid="_x0000_s1030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BdcMAAADbAAAADwAAAGRycy9kb3ducmV2LnhtbESP3WoCMRSE7wXfIRyhd5p1C0VWo/gL&#10;pcULbR/gkJz9wc3JmqS6vn1TKHg5zMw3zGLV21bcyIfGsYLpJANBrJ1puFLw/XUYz0CEiGywdUwK&#10;HhRgtRwOFlgYd+cT3c6xEgnCoUAFdYxdIWXQNVkME9cRJ6903mJM0lfSeLwnuG1lnmVv0mLDaaHG&#10;jrY16cv5xyp4ffir1rvrxy4/fnaHclPu/UUq9TLq13MQkfr4DP+3342CWQ5/X9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AXXDAAAA2wAAAA8AAAAAAAAAAAAA&#10;AAAAoQIAAGRycy9kb3ducmV2LnhtbFBLBQYAAAAABAAEAPkAAACRAwAAAAA=&#10;" strokecolor="#feceae" strokeweight="4.5pt"/>
                <v:shape id="AutoShape 82" o:spid="_x0000_s1031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klvb8AAADbAAAADwAAAGRycy9kb3ducmV2LnhtbESPzQrCMBCE74LvEFbwpqkKKtUoKgiC&#10;F/9Aj0uztsVmU5po69sbQfA4zMw3zHzZmEK8qHK5ZQWDfgSCOLE651TB5bztTUE4j6yxsEwK3uRg&#10;uWi35hhrW/ORXiefigBhF6OCzPsyltIlGRl0fVsSB+9uK4M+yCqVusI6wE0hh1E0lgZzDgsZlrTJ&#10;KHmcnkbBenLY69t5vxtdB7WmguvS6oNS3U6zmoHw1Ph/+NfeaQXTEXy/hB8gF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Iklvb8AAADbAAAADwAAAAAAAAAAAAAAAACh&#10;AgAAZHJzL2Rvd25yZXYueG1sUEsFBgAAAAAEAAQA+QAAAI0DAAAAAA==&#10;" strokecolor="#fee6d6" strokeweight="2.25pt"/>
              </v:group>
            </w:pict>
          </mc:Fallback>
        </mc:AlternateContent>
      </w:r>
      <w:sdt>
        <w:sdtPr>
          <w:rPr>
            <w:rFonts w:ascii="Arial" w:hAnsi="Arial" w:cs="Arial"/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B11C06" w:rsidRPr="006E7166">
            <w:rPr>
              <w:rFonts w:ascii="Arial" w:hAnsi="Arial" w:cs="Arial"/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3F4D7E51" wp14:editId="1AF3B96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10BC" w:rsidRDefault="00B11C06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300738605"/>
                                    <w:placeholder>
                                      <w:docPart w:val="8DBFC5B6EB254FA9BA12F75B89FEA75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333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Project Plan</w:t>
                                    </w:r>
                                  </w:sdtContent>
                                </w:sdt>
                              </w:p>
                              <w:p w:rsidR="00A910BC" w:rsidRDefault="00B11C06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2131055041"/>
                                    <w:placeholder>
                                      <w:docPart w:val="1450EC7D76FC416E914936AC69C59D7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7166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Smart Watch Social Health Awareness</w:t>
                                    </w:r>
                                  </w:sdtContent>
                                </w:sdt>
                              </w:p>
                              <w:p w:rsidR="00A910BC" w:rsidRDefault="00A910BC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A910BC" w:rsidRDefault="00A910BC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A910BC" w:rsidRDefault="00B11C06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300738605"/>
                              <w:placeholder>
                                <w:docPart w:val="8DBFC5B6EB254FA9BA12F75B89FEA757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4333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Project Plan</w:t>
                              </w:r>
                            </w:sdtContent>
                          </w:sdt>
                        </w:p>
                        <w:p w:rsidR="00A910BC" w:rsidRDefault="00B11C06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2131055041"/>
                              <w:placeholder>
                                <w:docPart w:val="1450EC7D76FC416E914936AC69C59D7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7166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Smart Watch Social Health Awareness</w:t>
                              </w:r>
                            </w:sdtContent>
                          </w:sdt>
                        </w:p>
                        <w:p w:rsidR="00A910BC" w:rsidRDefault="00A910BC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bookmarkStart w:id="1" w:name="_GoBack"/>
                          <w:bookmarkEnd w:id="1"/>
                        </w:p>
                        <w:p w:rsidR="00A910BC" w:rsidRDefault="00A910BC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11C06" w:rsidRPr="006E7166">
            <w:rPr>
              <w:rFonts w:ascii="Arial" w:hAnsi="Arial" w:cs="Arial"/>
              <w:i/>
              <w:iCs/>
              <w:smallCaps/>
              <w:noProof/>
              <w:color w:val="4F271C"/>
              <w:spacing w:val="5"/>
              <w:sz w:val="32"/>
              <w:szCs w:val="32"/>
              <w:lang w:eastAsia="en-US" w:bidi="th-TH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131B6A73" wp14:editId="1DCF77B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10BC" w:rsidRPr="006E7166" w:rsidRDefault="00B11C06">
                                <w:pPr>
                                  <w:spacing w:after="100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alias w:val="Author"/>
                                    <w:id w:val="380987615"/>
                                    <w:text/>
                                  </w:sdtPr>
                                  <w:sdtEndPr/>
                                  <w:sdtContent>
                                    <w:r w:rsidR="006E7166" w:rsidRPr="006E7166">
                                      <w:rPr>
                                        <w:color w:val="auto"/>
                                        <w:sz w:val="24"/>
                                        <w:szCs w:val="24"/>
                                      </w:rPr>
                                      <w:t xml:space="preserve">Mr. </w:t>
                                    </w:r>
                                    <w:proofErr w:type="gramStart"/>
                                    <w:r w:rsidR="006E7166" w:rsidRPr="006E7166">
                                      <w:rPr>
                                        <w:color w:val="auto"/>
                                        <w:sz w:val="24"/>
                                        <w:szCs w:val="24"/>
                                      </w:rPr>
                                      <w:t xml:space="preserve">Davit  </w:t>
                                    </w:r>
                                    <w:proofErr w:type="spellStart"/>
                                    <w:r w:rsidR="006E7166" w:rsidRPr="006E7166">
                                      <w:rPr>
                                        <w:color w:val="auto"/>
                                        <w:sz w:val="24"/>
                                        <w:szCs w:val="24"/>
                                      </w:rPr>
                                      <w:t>Sanpote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A910BC" w:rsidRDefault="00B11C06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alias w:val="Date"/>
                                    <w:id w:val="-2113739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E7166" w:rsidRPr="006E7166">
                                      <w:rPr>
                                        <w:color w:val="auto"/>
                                        <w:sz w:val="24"/>
                                        <w:szCs w:val="24"/>
                                      </w:rPr>
                                      <w:t>Student Number: n8940215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A910BC" w:rsidRPr="006E7166" w:rsidRDefault="00B11C06">
                          <w:pPr>
                            <w:spacing w:after="100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auto"/>
                                <w:sz w:val="24"/>
                                <w:szCs w:val="24"/>
                              </w:rPr>
                              <w:alias w:val="Author"/>
                              <w:id w:val="380987615"/>
                              <w:text/>
                            </w:sdtPr>
                            <w:sdtEndPr/>
                            <w:sdtContent>
                              <w:r w:rsidR="006E7166" w:rsidRPr="006E7166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 xml:space="preserve">Mr. </w:t>
                              </w:r>
                              <w:proofErr w:type="gramStart"/>
                              <w:r w:rsidR="006E7166" w:rsidRPr="006E7166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 xml:space="preserve">Davit  </w:t>
                              </w:r>
                              <w:proofErr w:type="spellStart"/>
                              <w:r w:rsidR="006E7166" w:rsidRPr="006E7166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Sanpote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A910BC" w:rsidRDefault="00B11C06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auto"/>
                                <w:sz w:val="24"/>
                                <w:szCs w:val="24"/>
                              </w:rPr>
                              <w:alias w:val="Date"/>
                              <w:id w:val="-2113739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E7166" w:rsidRPr="006E7166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Student Number: n8940215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11C06" w:rsidRPr="006E7166">
            <w:rPr>
              <w:rFonts w:ascii="Arial" w:hAnsi="Arial" w:cs="Arial"/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A910BC" w:rsidRPr="006E7166" w:rsidRDefault="00B11C06">
      <w:pPr>
        <w:pStyle w:val="Title"/>
        <w:rPr>
          <w:rFonts w:ascii="Arial" w:hAnsi="Arial" w:cs="Arial"/>
          <w:szCs w:val="52"/>
        </w:rPr>
      </w:pPr>
      <w:sdt>
        <w:sdtPr>
          <w:rPr>
            <w:rFonts w:ascii="Arial" w:eastAsiaTheme="minorEastAsia" w:hAnsi="Arial" w:cs="Arial"/>
            <w:smallCaps w:val="0"/>
            <w:color w:val="auto"/>
            <w:spacing w:val="0"/>
          </w:rPr>
          <w:id w:val="221498486"/>
          <w:placeholder>
            <w:docPart w:val="4F63B852FDBC48DB8A340BD91CD818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4333" w:rsidRPr="006E7166">
            <w:rPr>
              <w:rFonts w:ascii="Arial" w:eastAsiaTheme="minorEastAsia" w:hAnsi="Arial" w:cs="Arial"/>
              <w:smallCaps w:val="0"/>
              <w:color w:val="auto"/>
              <w:spacing w:val="0"/>
            </w:rPr>
            <w:t>Project Plan</w:t>
          </w:r>
        </w:sdtContent>
      </w:sdt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B2FD12A" wp14:editId="3478088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BEB2B4E" wp14:editId="07E9458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B1C0436" wp14:editId="1CDA54C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EF20803" wp14:editId="262A591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1A9C1D2" wp14:editId="287D5AA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C0C59F7" wp14:editId="30E43EA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F43A7E4" wp14:editId="218CA3E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B78B919" wp14:editId="5161C84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F4E121B" wp14:editId="6119715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81F2201" wp14:editId="4D6847B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4934E82" wp14:editId="123798B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EA3C87" wp14:editId="2A21130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E31941" wp14:editId="104CB12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35C7AA" wp14:editId="4F39A71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CAF6A3" wp14:editId="1264C5A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FF43A7" wp14:editId="61D3290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DA80DB" wp14:editId="658E470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486A02" wp14:editId="5B178F9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1ED5F6A" wp14:editId="7A72362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937AEA" wp14:editId="56DF1E4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Pr="006E7166">
        <w:rPr>
          <w:rFonts w:ascii="Arial" w:hAnsi="Arial" w:cs="Arial"/>
          <w:noProof/>
          <w:szCs w:val="52"/>
          <w:lang w:eastAsia="en-US" w:bidi="th-T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995745" wp14:editId="3DB5C4D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A910BC" w:rsidRPr="006E7166" w:rsidRDefault="00B11C06">
      <w:pPr>
        <w:pStyle w:val="Subtitl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21498499"/>
          <w:placeholder>
            <w:docPart w:val="E197B97DA56245E99343624BBD10CF3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E7166" w:rsidRPr="006E7166">
            <w:rPr>
              <w:rFonts w:ascii="Arial" w:hAnsi="Arial" w:cs="Arial"/>
            </w:rPr>
            <w:t>Smart Watch Social Health Awareness</w:t>
          </w:r>
        </w:sdtContent>
      </w:sdt>
      <w:r w:rsidRPr="006E7166">
        <w:rPr>
          <w:rFonts w:ascii="Arial" w:hAnsi="Arial" w:cs="Arial"/>
        </w:rPr>
        <w:t xml:space="preserve"> </w:t>
      </w:r>
    </w:p>
    <w:p w:rsidR="006E7166" w:rsidRDefault="006E7166" w:rsidP="006E7166">
      <w:pPr>
        <w:rPr>
          <w:rFonts w:ascii="Arial" w:hAnsi="Arial" w:cs="Arial"/>
          <w:color w:val="auto"/>
        </w:rPr>
      </w:pPr>
    </w:p>
    <w:p w:rsidR="00993609" w:rsidRDefault="00993609" w:rsidP="006E7166">
      <w:pPr>
        <w:rPr>
          <w:rFonts w:ascii="Arial" w:hAnsi="Arial" w:cs="Arial"/>
          <w:sz w:val="32"/>
          <w:szCs w:val="32"/>
        </w:rPr>
      </w:pPr>
    </w:p>
    <w:p w:rsidR="00993609" w:rsidRDefault="00993609" w:rsidP="006E7166">
      <w:pPr>
        <w:rPr>
          <w:rFonts w:ascii="Arial" w:hAnsi="Arial" w:cs="Arial"/>
          <w:sz w:val="32"/>
          <w:szCs w:val="32"/>
        </w:rPr>
      </w:pPr>
    </w:p>
    <w:p w:rsidR="006E7166" w:rsidRPr="006E7166" w:rsidRDefault="006E7166" w:rsidP="006E7166">
      <w:pPr>
        <w:rPr>
          <w:rFonts w:ascii="Arial" w:hAnsi="Arial" w:cs="Arial"/>
          <w:sz w:val="32"/>
          <w:szCs w:val="32"/>
        </w:rPr>
      </w:pPr>
      <w:r w:rsidRPr="006E7166">
        <w:rPr>
          <w:rFonts w:ascii="Arial" w:hAnsi="Arial" w:cs="Arial"/>
          <w:sz w:val="32"/>
          <w:szCs w:val="32"/>
        </w:rPr>
        <w:t>Aim and Background</w:t>
      </w:r>
    </w:p>
    <w:p w:rsidR="006E7166" w:rsidRPr="006E7166" w:rsidRDefault="006E7166" w:rsidP="006E7166">
      <w:pPr>
        <w:rPr>
          <w:rFonts w:ascii="Cambria" w:hAnsi="Cambria" w:cstheme="majorBidi"/>
        </w:rPr>
      </w:pPr>
    </w:p>
    <w:p w:rsidR="006E7166" w:rsidRPr="006E7166" w:rsidRDefault="006E7166" w:rsidP="006E7166">
      <w:pPr>
        <w:rPr>
          <w:rFonts w:ascii="Arial" w:hAnsi="Arial" w:cs="Arial"/>
          <w:sz w:val="32"/>
          <w:szCs w:val="32"/>
        </w:rPr>
      </w:pPr>
      <w:r w:rsidRPr="006E7166">
        <w:rPr>
          <w:rFonts w:ascii="Arial" w:hAnsi="Arial" w:cs="Arial"/>
          <w:sz w:val="32"/>
          <w:szCs w:val="32"/>
        </w:rPr>
        <w:t>Approach and Methodology</w:t>
      </w:r>
    </w:p>
    <w:p w:rsidR="006E7166" w:rsidRPr="006E7166" w:rsidRDefault="006E7166" w:rsidP="006E7166">
      <w:pPr>
        <w:rPr>
          <w:rFonts w:ascii="Cambria" w:hAnsi="Cambria" w:cstheme="majorBidi"/>
        </w:rPr>
      </w:pPr>
    </w:p>
    <w:p w:rsidR="006E7166" w:rsidRPr="006E7166" w:rsidRDefault="006E7166" w:rsidP="006E7166">
      <w:pPr>
        <w:rPr>
          <w:rFonts w:ascii="Arial" w:hAnsi="Arial" w:cs="Arial"/>
          <w:sz w:val="32"/>
          <w:szCs w:val="32"/>
        </w:rPr>
      </w:pPr>
      <w:r w:rsidRPr="006E7166">
        <w:rPr>
          <w:rFonts w:ascii="Arial" w:hAnsi="Arial" w:cs="Arial"/>
          <w:sz w:val="32"/>
          <w:szCs w:val="32"/>
        </w:rPr>
        <w:t>Risk Assessment</w:t>
      </w:r>
    </w:p>
    <w:p w:rsidR="006E7166" w:rsidRPr="006E7166" w:rsidRDefault="006E7166" w:rsidP="006E7166"/>
    <w:p w:rsidR="006E7166" w:rsidRPr="006E7166" w:rsidRDefault="006E7166" w:rsidP="006E7166">
      <w:pPr>
        <w:rPr>
          <w:rFonts w:ascii="Arial" w:hAnsi="Arial" w:cs="Arial"/>
          <w:sz w:val="32"/>
          <w:szCs w:val="32"/>
        </w:rPr>
      </w:pPr>
      <w:r w:rsidRPr="006E7166">
        <w:rPr>
          <w:rFonts w:ascii="Arial" w:hAnsi="Arial" w:cs="Arial"/>
          <w:sz w:val="32"/>
          <w:szCs w:val="32"/>
        </w:rPr>
        <w:t>Effective Written Communication</w:t>
      </w:r>
    </w:p>
    <w:sectPr w:rsidR="006E7166" w:rsidRPr="006E7166">
      <w:headerReference w:type="default" r:id="rId9"/>
      <w:footerReference w:type="default" r:id="rId1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C06" w:rsidRDefault="00B11C06">
      <w:pPr>
        <w:spacing w:after="0" w:line="240" w:lineRule="auto"/>
      </w:pPr>
      <w:r>
        <w:separator/>
      </w:r>
    </w:p>
  </w:endnote>
  <w:endnote w:type="continuationSeparator" w:id="0">
    <w:p w:rsidR="00B11C06" w:rsidRDefault="00B1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C" w:rsidRDefault="00B11C06">
    <w:pPr>
      <w:pStyle w:val="Footer"/>
    </w:pPr>
    <w:r>
      <w:ptab w:relativeTo="margin" w:alignment="right" w:leader="none"/>
    </w:r>
    <w:r>
      <w:fldChar w:fldCharType="begin"/>
    </w:r>
    <w:r>
      <w:instrText xml:space="preserve"> PAG</w:instrText>
    </w:r>
    <w:r>
      <w:instrText xml:space="preserve">E </w:instrText>
    </w:r>
    <w:r>
      <w:fldChar w:fldCharType="separate"/>
    </w:r>
    <w:r w:rsidR="00993609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eastAsia="en-US" w:bidi="th-TH"/>
      </w:rPr>
      <mc:AlternateContent>
        <mc:Choice Requires="wps">
          <w:drawing>
            <wp:inline distT="0" distB="0" distL="0" distR="0" wp14:anchorId="796ADCB6" wp14:editId="13A22390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C06" w:rsidRDefault="00B11C06">
      <w:pPr>
        <w:spacing w:after="0" w:line="240" w:lineRule="auto"/>
      </w:pPr>
      <w:r>
        <w:separator/>
      </w:r>
    </w:p>
  </w:footnote>
  <w:footnote w:type="continuationSeparator" w:id="0">
    <w:p w:rsidR="00B11C06" w:rsidRDefault="00B1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C" w:rsidRDefault="006E7166">
    <w:pPr>
      <w:pStyle w:val="Header"/>
    </w:pPr>
    <w:r>
      <w:t xml:space="preserve">Queensland University Of Technology </w:t>
    </w:r>
    <w:r w:rsidR="00B11C06"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>Student Number: n8940215</w:t>
        </w:r>
      </w:sdtContent>
    </w:sdt>
    <w:r w:rsidR="00B11C06"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11465A" wp14:editId="03C4F518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2B214845"/>
    <w:multiLevelType w:val="hybridMultilevel"/>
    <w:tmpl w:val="2B56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33"/>
    <w:rsid w:val="00196510"/>
    <w:rsid w:val="006E7166"/>
    <w:rsid w:val="00744333"/>
    <w:rsid w:val="00993609"/>
    <w:rsid w:val="00A910BC"/>
    <w:rsid w:val="00B1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63B852FDBC48DB8A340BD91CD8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12489-2896-4473-BC99-EF512AF26B8E}"/>
      </w:docPartPr>
      <w:docPartBody>
        <w:p w:rsidR="00000000" w:rsidRDefault="004275F9">
          <w:pPr>
            <w:pStyle w:val="4F63B852FDBC48DB8A340BD91CD8187C"/>
          </w:pPr>
          <w:r>
            <w:t>[Type the document title]</w:t>
          </w:r>
        </w:p>
      </w:docPartBody>
    </w:docPart>
    <w:docPart>
      <w:docPartPr>
        <w:name w:val="E197B97DA56245E99343624BBD10C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E1680-8C70-4E08-879F-79954E215AFF}"/>
      </w:docPartPr>
      <w:docPartBody>
        <w:p w:rsidR="00000000" w:rsidRDefault="004275F9">
          <w:pPr>
            <w:pStyle w:val="E197B97DA56245E99343624BBD10CF33"/>
          </w:pPr>
          <w:r>
            <w:t>[Type the document subtitle]</w:t>
          </w:r>
        </w:p>
      </w:docPartBody>
    </w:docPart>
    <w:docPart>
      <w:docPartPr>
        <w:name w:val="8DBFC5B6EB254FA9BA12F75B89FEA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4C546-568D-4ED3-A2BA-D0A494767201}"/>
      </w:docPartPr>
      <w:docPartBody>
        <w:p w:rsidR="00000000" w:rsidRDefault="004275F9">
          <w:pPr>
            <w:pStyle w:val="8DBFC5B6EB254FA9BA12F75B89FEA757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  <w:docPart>
      <w:docPartPr>
        <w:name w:val="1450EC7D76FC416E914936AC69C5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36517-7565-46CC-8657-0DD040C14785}"/>
      </w:docPartPr>
      <w:docPartBody>
        <w:p w:rsidR="00000000" w:rsidRDefault="004275F9">
          <w:pPr>
            <w:pStyle w:val="1450EC7D76FC416E914936AC69C59D71"/>
          </w:pPr>
          <w:r>
            <w:rPr>
              <w:i/>
              <w:iCs/>
              <w:color w:val="632423" w:themeColor="accent2" w:themeShade="80"/>
              <w:sz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F9"/>
    <w:rsid w:val="0042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63B852FDBC48DB8A340BD91CD8187C">
    <w:name w:val="4F63B852FDBC48DB8A340BD91CD8187C"/>
  </w:style>
  <w:style w:type="paragraph" w:customStyle="1" w:styleId="E197B97DA56245E99343624BBD10CF33">
    <w:name w:val="E197B97DA56245E99343624BBD10CF33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17365D" w:themeColor="text2" w:themeShade="BF"/>
      <w:sz w:val="28"/>
      <w:lang w:eastAsia="ja-JP" w:bidi="ar-SA"/>
    </w:rPr>
  </w:style>
  <w:style w:type="paragraph" w:customStyle="1" w:styleId="1F674F30343F4BFCA9C5E659358D764D">
    <w:name w:val="1F674F30343F4BFCA9C5E659358D764D"/>
  </w:style>
  <w:style w:type="paragraph" w:customStyle="1" w:styleId="8DBFC5B6EB254FA9BA12F75B89FEA757">
    <w:name w:val="8DBFC5B6EB254FA9BA12F75B89FEA757"/>
  </w:style>
  <w:style w:type="paragraph" w:customStyle="1" w:styleId="1450EC7D76FC416E914936AC69C59D71">
    <w:name w:val="1450EC7D76FC416E914936AC69C59D71"/>
  </w:style>
  <w:style w:type="paragraph" w:customStyle="1" w:styleId="B5E49204A1994C378A08323AA15DD25A">
    <w:name w:val="B5E49204A1994C378A08323AA15DD2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63B852FDBC48DB8A340BD91CD8187C">
    <w:name w:val="4F63B852FDBC48DB8A340BD91CD8187C"/>
  </w:style>
  <w:style w:type="paragraph" w:customStyle="1" w:styleId="E197B97DA56245E99343624BBD10CF33">
    <w:name w:val="E197B97DA56245E99343624BBD10CF33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17365D" w:themeColor="text2" w:themeShade="BF"/>
      <w:sz w:val="28"/>
      <w:lang w:eastAsia="ja-JP" w:bidi="ar-SA"/>
    </w:rPr>
  </w:style>
  <w:style w:type="paragraph" w:customStyle="1" w:styleId="1F674F30343F4BFCA9C5E659358D764D">
    <w:name w:val="1F674F30343F4BFCA9C5E659358D764D"/>
  </w:style>
  <w:style w:type="paragraph" w:customStyle="1" w:styleId="8DBFC5B6EB254FA9BA12F75B89FEA757">
    <w:name w:val="8DBFC5B6EB254FA9BA12F75B89FEA757"/>
  </w:style>
  <w:style w:type="paragraph" w:customStyle="1" w:styleId="1450EC7D76FC416E914936AC69C59D71">
    <w:name w:val="1450EC7D76FC416E914936AC69C59D71"/>
  </w:style>
  <w:style w:type="paragraph" w:customStyle="1" w:styleId="B5E49204A1994C378A08323AA15DD25A">
    <w:name w:val="B5E49204A1994C378A08323AA15DD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Student Number: n8940215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17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Smart Watch Social Health Awareness</dc:subject>
  <dc:creator>davcpe</dc:creator>
  <cp:lastModifiedBy>davcpe</cp:lastModifiedBy>
  <cp:revision>3</cp:revision>
  <dcterms:created xsi:type="dcterms:W3CDTF">2015-03-09T11:43:00Z</dcterms:created>
  <dcterms:modified xsi:type="dcterms:W3CDTF">2015-03-09T12:00:00Z</dcterms:modified>
</cp:coreProperties>
</file>